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B3" w:rsidRPr="00564688" w:rsidRDefault="00564688" w:rsidP="00564688">
      <w:pPr>
        <w:spacing w:line="360" w:lineRule="auto"/>
        <w:rPr>
          <w:rFonts w:ascii="Arial" w:hAnsi="Arial" w:cs="Arial"/>
          <w:b/>
        </w:rPr>
      </w:pPr>
      <w:r w:rsidRPr="00564688">
        <w:rPr>
          <w:rFonts w:ascii="Arial" w:hAnsi="Arial" w:cs="Arial"/>
          <w:b/>
        </w:rPr>
        <w:t>M256 Computer Programming</w:t>
      </w:r>
      <w:r w:rsidRPr="00564688">
        <w:rPr>
          <w:rFonts w:ascii="Arial" w:hAnsi="Arial" w:cs="Arial"/>
          <w:b/>
        </w:rPr>
        <w:tab/>
      </w:r>
      <w:r w:rsidRPr="00564688">
        <w:rPr>
          <w:rFonts w:ascii="Arial" w:hAnsi="Arial" w:cs="Arial"/>
          <w:b/>
        </w:rPr>
        <w:tab/>
      </w:r>
      <w:r w:rsidRPr="00564688">
        <w:rPr>
          <w:rFonts w:ascii="Arial" w:hAnsi="Arial" w:cs="Arial"/>
          <w:b/>
        </w:rPr>
        <w:tab/>
      </w:r>
      <w:r w:rsidR="00FB7DB3" w:rsidRPr="00564688">
        <w:rPr>
          <w:rFonts w:ascii="Arial" w:hAnsi="Arial" w:cs="Arial"/>
          <w:b/>
        </w:rPr>
        <w:t>Name</w:t>
      </w:r>
      <w:r w:rsidR="008448F8">
        <w:rPr>
          <w:rFonts w:ascii="Arial" w:hAnsi="Arial" w:cs="Arial"/>
          <w:b/>
        </w:rPr>
        <w:t xml:space="preserve">: </w:t>
      </w:r>
      <w:r w:rsidR="008448F8" w:rsidRPr="008448F8">
        <w:rPr>
          <w:rFonts w:ascii="Arial" w:hAnsi="Arial" w:cs="Arial"/>
          <w:b/>
          <w:u w:val="single"/>
        </w:rPr>
        <w:t>Noriaki Handa</w:t>
      </w:r>
      <w:r w:rsidRPr="008448F8">
        <w:rPr>
          <w:rFonts w:ascii="Arial" w:hAnsi="Arial" w:cs="Arial"/>
          <w:b/>
          <w:u w:val="single"/>
        </w:rPr>
        <w:t xml:space="preserve"> </w:t>
      </w:r>
    </w:p>
    <w:p w:rsidR="00564688" w:rsidRDefault="00564688" w:rsidP="0056468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Final Project (Video Game)</w:t>
      </w:r>
    </w:p>
    <w:p w:rsidR="00FB7DB3" w:rsidRPr="00A75457" w:rsidRDefault="00564688" w:rsidP="00564688">
      <w:pPr>
        <w:spacing w:line="360" w:lineRule="auto"/>
        <w:rPr>
          <w:rFonts w:ascii="Arial" w:hAnsi="Arial" w:cs="Arial"/>
          <w:b/>
          <w:u w:val="single"/>
        </w:rPr>
      </w:pPr>
      <w:r w:rsidRPr="00564688">
        <w:rPr>
          <w:rFonts w:ascii="Arial" w:hAnsi="Arial" w:cs="Arial"/>
          <w:b/>
        </w:rPr>
        <w:t>Project Outline</w:t>
      </w:r>
      <w:r w:rsidRPr="005646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64688">
        <w:rPr>
          <w:rFonts w:ascii="Arial" w:hAnsi="Arial" w:cs="Arial"/>
          <w:b/>
        </w:rPr>
        <w:tab/>
      </w:r>
      <w:r w:rsidRPr="00564688">
        <w:rPr>
          <w:rFonts w:ascii="Arial" w:hAnsi="Arial" w:cs="Arial"/>
          <w:b/>
        </w:rPr>
        <w:tab/>
      </w:r>
      <w:r w:rsidRPr="00564688">
        <w:rPr>
          <w:rFonts w:ascii="Arial" w:hAnsi="Arial" w:cs="Arial"/>
          <w:b/>
        </w:rPr>
        <w:tab/>
      </w:r>
      <w:r w:rsidR="00FB7DB3" w:rsidRPr="00564688">
        <w:rPr>
          <w:rFonts w:ascii="Arial" w:hAnsi="Arial" w:cs="Arial"/>
          <w:b/>
        </w:rPr>
        <w:t>Project</w:t>
      </w:r>
      <w:r w:rsidR="00741FA9">
        <w:rPr>
          <w:rFonts w:ascii="Arial" w:hAnsi="Arial" w:cs="Arial"/>
          <w:b/>
        </w:rPr>
        <w:t xml:space="preserve"> Title: </w:t>
      </w:r>
      <w:r w:rsidR="00EA026D">
        <w:rPr>
          <w:rFonts w:ascii="Arial" w:hAnsi="Arial" w:cs="Arial"/>
          <w:b/>
          <w:u w:val="single"/>
        </w:rPr>
        <w:t>Basket ‘n ball</w:t>
      </w:r>
    </w:p>
    <w:p w:rsidR="00FB7DB3" w:rsidRPr="00564688" w:rsidRDefault="00FB7DB3">
      <w:pPr>
        <w:rPr>
          <w:rFonts w:ascii="Arial" w:hAnsi="Arial" w:cs="Arial"/>
        </w:rPr>
      </w:pPr>
    </w:p>
    <w:p w:rsidR="00564688" w:rsidRDefault="0050433E" w:rsidP="00B01947">
      <w:pPr>
        <w:spacing w:line="276" w:lineRule="auto"/>
        <w:rPr>
          <w:rFonts w:ascii="Arial" w:hAnsi="Arial" w:cs="Arial"/>
          <w:bCs/>
        </w:rPr>
      </w:pPr>
      <w:r w:rsidRPr="00564688">
        <w:rPr>
          <w:rFonts w:ascii="Arial" w:hAnsi="Arial" w:cs="Arial"/>
          <w:bCs/>
        </w:rPr>
        <w:t>List the major tasks you need to accomplish in order to have a working project.  Try to break them down into manageable pieces.  Start with a blank screen and think about what coul</w:t>
      </w:r>
      <w:r w:rsidR="00564688">
        <w:rPr>
          <w:rFonts w:ascii="Arial" w:hAnsi="Arial" w:cs="Arial"/>
          <w:bCs/>
        </w:rPr>
        <w:t>d be added first, second, etc.</w:t>
      </w:r>
    </w:p>
    <w:p w:rsidR="00564688" w:rsidRDefault="00564688" w:rsidP="00B01947">
      <w:pPr>
        <w:spacing w:line="276" w:lineRule="auto"/>
        <w:rPr>
          <w:rFonts w:ascii="Arial" w:hAnsi="Arial" w:cs="Arial"/>
          <w:bCs/>
        </w:rPr>
      </w:pPr>
    </w:p>
    <w:p w:rsidR="00560E40" w:rsidRPr="00D265A5" w:rsidRDefault="00496A9C" w:rsidP="00741FA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Find pictures</w:t>
      </w:r>
      <w:r w:rsidR="00C62854" w:rsidRPr="00D265A5">
        <w:rPr>
          <w:rFonts w:ascii="Arial" w:hAnsi="Arial" w:cs="Arial"/>
          <w:sz w:val="22"/>
          <w:szCs w:val="22"/>
        </w:rPr>
        <w:t xml:space="preserve"> and </w:t>
      </w:r>
      <w:r w:rsidR="00A75457" w:rsidRPr="00D265A5">
        <w:rPr>
          <w:rFonts w:ascii="Arial" w:hAnsi="Arial" w:cs="Arial"/>
          <w:sz w:val="22"/>
          <w:szCs w:val="22"/>
        </w:rPr>
        <w:t>spritesheets</w:t>
      </w:r>
      <w:r w:rsidR="00C62854" w:rsidRPr="00D265A5">
        <w:rPr>
          <w:rFonts w:ascii="Arial" w:hAnsi="Arial" w:cs="Arial"/>
          <w:sz w:val="22"/>
          <w:szCs w:val="22"/>
        </w:rPr>
        <w:t xml:space="preserve"> </w:t>
      </w:r>
      <w:r w:rsidR="00A75457" w:rsidRPr="00D265A5">
        <w:rPr>
          <w:rFonts w:ascii="Arial" w:hAnsi="Arial" w:cs="Arial"/>
          <w:sz w:val="22"/>
          <w:szCs w:val="22"/>
        </w:rPr>
        <w:t>to use for game</w:t>
      </w:r>
    </w:p>
    <w:p w:rsidR="00A75457" w:rsidRPr="00D265A5" w:rsidRDefault="00A75457" w:rsidP="00A75457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Spritesheet of player 1</w:t>
      </w:r>
    </w:p>
    <w:p w:rsidR="00A75457" w:rsidRPr="00D265A5" w:rsidRDefault="00A75457" w:rsidP="00A75457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Spritesheet of player 2</w:t>
      </w:r>
    </w:p>
    <w:p w:rsidR="00A75457" w:rsidRPr="00D265A5" w:rsidRDefault="00A75457" w:rsidP="00A75457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Picture of a basket</w:t>
      </w:r>
    </w:p>
    <w:p w:rsidR="00496A9C" w:rsidRPr="00D265A5" w:rsidRDefault="00A75457" w:rsidP="00C62854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Picture of a ball</w:t>
      </w:r>
    </w:p>
    <w:p w:rsidR="00C53884" w:rsidRPr="00D265A5" w:rsidRDefault="00C53884" w:rsidP="00C5388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Set gamestate variable to “player 1”</w:t>
      </w:r>
    </w:p>
    <w:p w:rsidR="00A75457" w:rsidRPr="00D265A5" w:rsidRDefault="00EA026D" w:rsidP="00A7545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 xml:space="preserve">Draw player 1 and basket </w:t>
      </w:r>
    </w:p>
    <w:p w:rsidR="00427CFD" w:rsidRPr="00D265A5" w:rsidRDefault="00427CFD" w:rsidP="00A7545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Get basket change its position by random number</w:t>
      </w:r>
    </w:p>
    <w:p w:rsidR="00A16F66" w:rsidRPr="00D265A5" w:rsidRDefault="00A16F66" w:rsidP="00A7545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Draw power and angle texts</w:t>
      </w:r>
    </w:p>
    <w:p w:rsidR="00857AF5" w:rsidRPr="00D265A5" w:rsidRDefault="00857AF5" w:rsidP="00A7545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Get power and angle change if arrow key was pressed</w:t>
      </w:r>
    </w:p>
    <w:p w:rsidR="00A16F66" w:rsidRPr="00D265A5" w:rsidRDefault="00A16F66" w:rsidP="00A16F6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Get player move</w:t>
      </w:r>
    </w:p>
    <w:p w:rsidR="005B01D4" w:rsidRPr="00D265A5" w:rsidRDefault="00427CFD" w:rsidP="005B01D4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Onclick space to start the movement</w:t>
      </w:r>
    </w:p>
    <w:p w:rsidR="00427CFD" w:rsidRPr="00D265A5" w:rsidRDefault="00427CFD" w:rsidP="00427CF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 xml:space="preserve">Get ball move </w:t>
      </w:r>
    </w:p>
    <w:p w:rsidR="00427CFD" w:rsidRPr="00D265A5" w:rsidRDefault="00427CFD" w:rsidP="00427CF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When the player’s hand look</w:t>
      </w:r>
      <w:r w:rsidR="00C34C90" w:rsidRPr="00D265A5">
        <w:rPr>
          <w:rFonts w:ascii="Arial" w:hAnsi="Arial" w:cs="Arial"/>
          <w:sz w:val="22"/>
          <w:szCs w:val="22"/>
        </w:rPr>
        <w:t>s</w:t>
      </w:r>
      <w:r w:rsidRPr="00D265A5">
        <w:rPr>
          <w:rFonts w:ascii="Arial" w:hAnsi="Arial" w:cs="Arial"/>
          <w:sz w:val="22"/>
          <w:szCs w:val="22"/>
        </w:rPr>
        <w:t xml:space="preserve"> like leaving the ball, picture of ball </w:t>
      </w:r>
      <w:r w:rsidR="004F4D87" w:rsidRPr="00D265A5">
        <w:rPr>
          <w:rFonts w:ascii="Arial" w:hAnsi="Arial" w:cs="Arial"/>
          <w:sz w:val="22"/>
          <w:szCs w:val="22"/>
        </w:rPr>
        <w:t>flies drawing a parabola</w:t>
      </w:r>
    </w:p>
    <w:p w:rsidR="006772D3" w:rsidRPr="00D265A5" w:rsidRDefault="006772D3" w:rsidP="006772D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 xml:space="preserve">Detect </w:t>
      </w:r>
      <w:r w:rsidR="00A84932" w:rsidRPr="00D265A5">
        <w:rPr>
          <w:rFonts w:ascii="Arial" w:hAnsi="Arial" w:cs="Arial"/>
          <w:sz w:val="22"/>
          <w:szCs w:val="22"/>
        </w:rPr>
        <w:t>if</w:t>
      </w:r>
      <w:r w:rsidRPr="00D265A5">
        <w:rPr>
          <w:rFonts w:ascii="Arial" w:hAnsi="Arial" w:cs="Arial"/>
          <w:sz w:val="22"/>
          <w:szCs w:val="22"/>
        </w:rPr>
        <w:t xml:space="preserve"> ball got into the basket</w:t>
      </w:r>
    </w:p>
    <w:p w:rsidR="00C53884" w:rsidRPr="00D265A5" w:rsidRDefault="00C53884" w:rsidP="00C53884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Change gamestate variable to “win”</w:t>
      </w:r>
      <w:r w:rsidR="00A84932" w:rsidRPr="00D265A5">
        <w:rPr>
          <w:rFonts w:ascii="Arial" w:hAnsi="Arial" w:cs="Arial"/>
          <w:sz w:val="22"/>
          <w:szCs w:val="22"/>
        </w:rPr>
        <w:t xml:space="preserve"> </w:t>
      </w:r>
    </w:p>
    <w:p w:rsidR="003B4BA5" w:rsidRPr="00D265A5" w:rsidRDefault="00CF3860" w:rsidP="003B4BA5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Show winning screen</w:t>
      </w:r>
    </w:p>
    <w:p w:rsidR="00CF3860" w:rsidRPr="00D265A5" w:rsidRDefault="00CF3860" w:rsidP="003B4BA5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Make ball disappear</w:t>
      </w:r>
    </w:p>
    <w:p w:rsidR="006F276A" w:rsidRPr="00D265A5" w:rsidRDefault="006F276A" w:rsidP="003B4BA5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Play sound</w:t>
      </w:r>
    </w:p>
    <w:p w:rsidR="003B4BA5" w:rsidRPr="00D265A5" w:rsidRDefault="00C53884" w:rsidP="003B4BA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Change gamestate variable to “player 2”</w:t>
      </w:r>
      <w:r w:rsidR="00A84932" w:rsidRPr="00D265A5">
        <w:rPr>
          <w:rFonts w:ascii="Arial" w:hAnsi="Arial" w:cs="Arial"/>
          <w:sz w:val="22"/>
          <w:szCs w:val="22"/>
        </w:rPr>
        <w:t xml:space="preserve"> </w:t>
      </w:r>
    </w:p>
    <w:p w:rsidR="006F276A" w:rsidRPr="00D265A5" w:rsidRDefault="006F276A" w:rsidP="006F276A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Play sound</w:t>
      </w:r>
    </w:p>
    <w:p w:rsidR="006F276A" w:rsidRPr="00D265A5" w:rsidRDefault="006F276A" w:rsidP="006F276A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Make ball disappear when ball hits bottom of the screen</w:t>
      </w:r>
    </w:p>
    <w:p w:rsidR="00C4157A" w:rsidRPr="00D265A5" w:rsidRDefault="00C4157A" w:rsidP="00C4157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When variable changes from player 1to 2 or vice versa</w:t>
      </w:r>
    </w:p>
    <w:p w:rsidR="00C4157A" w:rsidRPr="00D265A5" w:rsidRDefault="00F2635E" w:rsidP="00C4157A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 xml:space="preserve">Generate random number for </w:t>
      </w:r>
      <w:r w:rsidR="0005448B" w:rsidRPr="00D265A5">
        <w:rPr>
          <w:rFonts w:ascii="Arial" w:hAnsi="Arial" w:cs="Arial"/>
          <w:sz w:val="22"/>
          <w:szCs w:val="22"/>
        </w:rPr>
        <w:t>position of basket</w:t>
      </w:r>
    </w:p>
    <w:p w:rsidR="00857AF5" w:rsidRPr="00D265A5" w:rsidRDefault="000E5F3D" w:rsidP="00857AF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Add sound effects</w:t>
      </w:r>
    </w:p>
    <w:p w:rsidR="000E5F3D" w:rsidRPr="00D265A5" w:rsidRDefault="000E5F3D" w:rsidP="000E5F3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A sound for when player made it</w:t>
      </w:r>
    </w:p>
    <w:p w:rsidR="000E5F3D" w:rsidRPr="00D265A5" w:rsidRDefault="000E5F3D" w:rsidP="000E5F3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A sound for when player missed it</w:t>
      </w:r>
    </w:p>
    <w:p w:rsidR="000E5F3D" w:rsidRPr="00D265A5" w:rsidRDefault="0089440C" w:rsidP="000E5F3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Add gamestate variables</w:t>
      </w:r>
    </w:p>
    <w:p w:rsidR="0089440C" w:rsidRPr="00D265A5" w:rsidRDefault="0089440C" w:rsidP="008944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A gamestate to control what is going on now (i.e. instruction, actual game, win)</w:t>
      </w:r>
    </w:p>
    <w:p w:rsidR="0089440C" w:rsidRPr="00D265A5" w:rsidRDefault="0089440C" w:rsidP="008944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A gamestate see which player is now (player 1 or player 2)</w:t>
      </w:r>
    </w:p>
    <w:p w:rsidR="0089440C" w:rsidRPr="00D265A5" w:rsidRDefault="0089440C" w:rsidP="0089440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Add integer variables</w:t>
      </w:r>
    </w:p>
    <w:p w:rsidR="0089440C" w:rsidRPr="00D265A5" w:rsidRDefault="0089440C" w:rsidP="008944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To store power</w:t>
      </w:r>
      <w:r w:rsidR="00BE5684" w:rsidRPr="00D265A5">
        <w:rPr>
          <w:rFonts w:ascii="Arial" w:hAnsi="Arial" w:cs="Arial"/>
          <w:sz w:val="22"/>
          <w:szCs w:val="22"/>
        </w:rPr>
        <w:t xml:space="preserve"> for player 1</w:t>
      </w:r>
    </w:p>
    <w:p w:rsidR="0089440C" w:rsidRPr="00D265A5" w:rsidRDefault="0089440C" w:rsidP="00251D9F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To store angle</w:t>
      </w:r>
      <w:r w:rsidR="00BE5684" w:rsidRPr="00D265A5">
        <w:rPr>
          <w:rFonts w:ascii="Arial" w:hAnsi="Arial" w:cs="Arial"/>
          <w:sz w:val="22"/>
          <w:szCs w:val="22"/>
        </w:rPr>
        <w:t xml:space="preserve"> for player 1</w:t>
      </w:r>
    </w:p>
    <w:p w:rsidR="00BE5684" w:rsidRPr="00D265A5" w:rsidRDefault="00BE5684" w:rsidP="00BE5684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To store power</w:t>
      </w:r>
      <w:r w:rsidRPr="00D265A5">
        <w:rPr>
          <w:rFonts w:ascii="Arial" w:hAnsi="Arial" w:cs="Arial"/>
          <w:sz w:val="22"/>
          <w:szCs w:val="22"/>
        </w:rPr>
        <w:t xml:space="preserve"> for player 2</w:t>
      </w:r>
    </w:p>
    <w:p w:rsidR="00BE5684" w:rsidRPr="00D265A5" w:rsidRDefault="00BE5684" w:rsidP="00251D9F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To store angle</w:t>
      </w:r>
      <w:r w:rsidRPr="00D265A5">
        <w:rPr>
          <w:rFonts w:ascii="Arial" w:hAnsi="Arial" w:cs="Arial"/>
          <w:sz w:val="22"/>
          <w:szCs w:val="22"/>
        </w:rPr>
        <w:t xml:space="preserve"> for player 2</w:t>
      </w:r>
    </w:p>
    <w:p w:rsidR="005B2BC5" w:rsidRPr="00D265A5" w:rsidRDefault="00F529E0" w:rsidP="00F529E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 xml:space="preserve">Add </w:t>
      </w:r>
      <w:r w:rsidR="005B2BC5" w:rsidRPr="00D265A5">
        <w:rPr>
          <w:rFonts w:ascii="Arial" w:hAnsi="Arial" w:cs="Arial"/>
          <w:sz w:val="22"/>
          <w:szCs w:val="22"/>
        </w:rPr>
        <w:t>different screens</w:t>
      </w:r>
    </w:p>
    <w:p w:rsidR="005B2BC5" w:rsidRPr="00D265A5" w:rsidRDefault="005B2BC5" w:rsidP="005B2BC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Instruction</w:t>
      </w:r>
    </w:p>
    <w:p w:rsidR="005B2BC5" w:rsidRPr="00D265A5" w:rsidRDefault="005B2BC5" w:rsidP="005B2BC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Splash screen</w:t>
      </w:r>
    </w:p>
    <w:p w:rsidR="004D0A84" w:rsidRPr="00D265A5" w:rsidRDefault="004D0A84" w:rsidP="005B2BC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Winning screen</w:t>
      </w:r>
    </w:p>
    <w:p w:rsidR="0088753E" w:rsidRPr="00D265A5" w:rsidRDefault="007B4CD5" w:rsidP="0088753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Test game</w:t>
      </w:r>
    </w:p>
    <w:p w:rsidR="00BA6CA7" w:rsidRPr="006933FA" w:rsidRDefault="005B58B5" w:rsidP="0023641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265A5">
        <w:rPr>
          <w:rFonts w:ascii="Arial" w:hAnsi="Arial" w:cs="Arial"/>
          <w:sz w:val="22"/>
          <w:szCs w:val="22"/>
        </w:rPr>
        <w:t>Revise game based on user feedback</w:t>
      </w:r>
      <w:bookmarkStart w:id="0" w:name="_GoBack"/>
      <w:bookmarkEnd w:id="0"/>
    </w:p>
    <w:sectPr w:rsidR="00BA6CA7" w:rsidRPr="006933FA" w:rsidSect="005646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B3D00"/>
    <w:multiLevelType w:val="hybridMultilevel"/>
    <w:tmpl w:val="E556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C69CA"/>
    <w:multiLevelType w:val="hybridMultilevel"/>
    <w:tmpl w:val="4F26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5D"/>
    <w:rsid w:val="0005448B"/>
    <w:rsid w:val="000E5F3D"/>
    <w:rsid w:val="0023641B"/>
    <w:rsid w:val="00251D9F"/>
    <w:rsid w:val="003A2A54"/>
    <w:rsid w:val="003B4BA5"/>
    <w:rsid w:val="00427CFD"/>
    <w:rsid w:val="00496A9C"/>
    <w:rsid w:val="004D0A84"/>
    <w:rsid w:val="004F4D87"/>
    <w:rsid w:val="0050433E"/>
    <w:rsid w:val="00560E40"/>
    <w:rsid w:val="00564688"/>
    <w:rsid w:val="005B01D4"/>
    <w:rsid w:val="005B2BC5"/>
    <w:rsid w:val="005B58B5"/>
    <w:rsid w:val="006772D3"/>
    <w:rsid w:val="006933FA"/>
    <w:rsid w:val="006F276A"/>
    <w:rsid w:val="006F284B"/>
    <w:rsid w:val="0073260E"/>
    <w:rsid w:val="00741FA9"/>
    <w:rsid w:val="007B4CD5"/>
    <w:rsid w:val="0083399E"/>
    <w:rsid w:val="008448F8"/>
    <w:rsid w:val="00857AF5"/>
    <w:rsid w:val="0088753E"/>
    <w:rsid w:val="0089440C"/>
    <w:rsid w:val="008A2829"/>
    <w:rsid w:val="008D7796"/>
    <w:rsid w:val="00A16F66"/>
    <w:rsid w:val="00A54AA1"/>
    <w:rsid w:val="00A6082D"/>
    <w:rsid w:val="00A75457"/>
    <w:rsid w:val="00A84932"/>
    <w:rsid w:val="00AD0468"/>
    <w:rsid w:val="00B01947"/>
    <w:rsid w:val="00B33B5D"/>
    <w:rsid w:val="00B5179D"/>
    <w:rsid w:val="00B737BA"/>
    <w:rsid w:val="00BA6CA7"/>
    <w:rsid w:val="00BE5684"/>
    <w:rsid w:val="00C34C90"/>
    <w:rsid w:val="00C4157A"/>
    <w:rsid w:val="00C53884"/>
    <w:rsid w:val="00C62854"/>
    <w:rsid w:val="00C71487"/>
    <w:rsid w:val="00C74B5A"/>
    <w:rsid w:val="00C905FB"/>
    <w:rsid w:val="00CF3860"/>
    <w:rsid w:val="00D265A5"/>
    <w:rsid w:val="00D63186"/>
    <w:rsid w:val="00D6642A"/>
    <w:rsid w:val="00D95E2C"/>
    <w:rsid w:val="00DE0724"/>
    <w:rsid w:val="00EA026D"/>
    <w:rsid w:val="00EC6693"/>
    <w:rsid w:val="00F2635E"/>
    <w:rsid w:val="00F529E0"/>
    <w:rsid w:val="00F56E29"/>
    <w:rsid w:val="00FB4520"/>
    <w:rsid w:val="00FB7DB3"/>
    <w:rsid w:val="00FC6A00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Melissa May</vt:lpstr>
    </vt:vector>
  </TitlesOfParts>
  <Company>TOWNSHIP HIGH SCHOOL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Melissa May</dc:title>
  <dc:creator>test</dc:creator>
  <cp:lastModifiedBy>District 211</cp:lastModifiedBy>
  <cp:revision>52</cp:revision>
  <dcterms:created xsi:type="dcterms:W3CDTF">2016-04-18T18:01:00Z</dcterms:created>
  <dcterms:modified xsi:type="dcterms:W3CDTF">2016-04-18T18:49:00Z</dcterms:modified>
</cp:coreProperties>
</file>