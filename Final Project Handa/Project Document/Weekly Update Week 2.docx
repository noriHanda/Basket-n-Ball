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5" w:rsidRPr="00921D88" w:rsidRDefault="00AA5025" w:rsidP="001E76C1">
      <w:pPr>
        <w:spacing w:line="360" w:lineRule="auto"/>
        <w:rPr>
          <w:rFonts w:ascii="Arial" w:hAnsi="Arial" w:cs="Arial"/>
          <w:b/>
        </w:rPr>
      </w:pPr>
      <w:r w:rsidRPr="00921D88">
        <w:rPr>
          <w:rFonts w:ascii="Arial" w:hAnsi="Arial" w:cs="Arial"/>
          <w:b/>
        </w:rPr>
        <w:t>M256 Computer Programming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Name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Noriaki</w:t>
      </w:r>
      <w:proofErr w:type="spellEnd"/>
      <w:r w:rsidR="000F27D2">
        <w:rPr>
          <w:rFonts w:ascii="Arial" w:hAnsi="Arial" w:cs="Arial"/>
          <w:b/>
        </w:rPr>
        <w:t xml:space="preserve"> </w:t>
      </w:r>
      <w:proofErr w:type="spellStart"/>
      <w:r w:rsidR="000F27D2">
        <w:rPr>
          <w:rFonts w:ascii="Arial" w:hAnsi="Arial" w:cs="Arial"/>
          <w:b/>
        </w:rPr>
        <w:t>Handa</w:t>
      </w:r>
      <w:proofErr w:type="spellEnd"/>
    </w:p>
    <w:p w:rsidR="00340D2E" w:rsidRPr="00234F56" w:rsidRDefault="00921D88" w:rsidP="00234F56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 Project </w:t>
      </w:r>
      <w:r w:rsidR="00AA5025" w:rsidRPr="00921D88">
        <w:rPr>
          <w:rFonts w:ascii="Arial" w:hAnsi="Arial" w:cs="Arial"/>
          <w:b/>
        </w:rPr>
        <w:t>Weekly Update</w:t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</w:r>
      <w:r w:rsidR="007838E3">
        <w:rPr>
          <w:rFonts w:ascii="Arial" w:hAnsi="Arial" w:cs="Arial"/>
          <w:b/>
        </w:rPr>
        <w:tab/>
        <w:t>Project Title</w:t>
      </w:r>
      <w:r w:rsidR="000F27D2">
        <w:rPr>
          <w:rFonts w:ascii="Arial" w:hAnsi="Arial" w:cs="Arial"/>
          <w:b/>
        </w:rPr>
        <w:t>:</w:t>
      </w:r>
      <w:r w:rsidR="007838E3">
        <w:rPr>
          <w:rFonts w:ascii="Arial" w:hAnsi="Arial" w:cs="Arial"/>
          <w:b/>
        </w:rPr>
        <w:t xml:space="preserve"> </w:t>
      </w:r>
      <w:r w:rsidR="000F27D2">
        <w:rPr>
          <w:rFonts w:ascii="Arial" w:hAnsi="Arial" w:cs="Arial"/>
          <w:b/>
        </w:rPr>
        <w:t xml:space="preserve"> Basket ‘n Ball</w:t>
      </w:r>
    </w:p>
    <w:p w:rsidR="00340D2E" w:rsidRDefault="00E67AFA" w:rsidP="00340D2E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F169A0">
        <w:rPr>
          <w:rFonts w:ascii="Arial" w:hAnsi="Arial" w:cs="Arial"/>
        </w:rPr>
        <w:t xml:space="preserve">tasks or bullet point items from your Project Outline </w:t>
      </w:r>
      <w:r>
        <w:rPr>
          <w:rFonts w:ascii="Arial" w:hAnsi="Arial" w:cs="Arial"/>
        </w:rPr>
        <w:t>did you work on this week?</w:t>
      </w:r>
      <w:r w:rsidR="00340D2E" w:rsidRPr="006175DA">
        <w:rPr>
          <w:rFonts w:ascii="Arial" w:hAnsi="Arial" w:cs="Arial"/>
        </w:rPr>
        <w:t xml:space="preserve"> </w:t>
      </w:r>
      <w:r w:rsidR="00C731FA">
        <w:rPr>
          <w:rFonts w:ascii="Arial" w:hAnsi="Arial" w:cs="Arial"/>
        </w:rPr>
        <w:t>What did you accomplish?</w:t>
      </w:r>
      <w:r w:rsidR="00AA5025" w:rsidRPr="006175DA">
        <w:rPr>
          <w:rFonts w:ascii="Arial" w:hAnsi="Arial" w:cs="Arial"/>
        </w:rPr>
        <w:t xml:space="preserve"> </w:t>
      </w:r>
      <w:r w:rsidR="00340D2E" w:rsidRPr="006175DA">
        <w:rPr>
          <w:rFonts w:ascii="Arial" w:hAnsi="Arial" w:cs="Arial"/>
        </w:rPr>
        <w:t xml:space="preserve">Be sure to include research, discarded attempts, etc. – anything </w:t>
      </w:r>
      <w:r w:rsidR="00CC1412">
        <w:rPr>
          <w:rFonts w:ascii="Arial" w:hAnsi="Arial" w:cs="Arial"/>
        </w:rPr>
        <w:t xml:space="preserve">that </w:t>
      </w:r>
      <w:r w:rsidR="00340D2E" w:rsidRPr="006175DA">
        <w:rPr>
          <w:rFonts w:ascii="Arial" w:hAnsi="Arial" w:cs="Arial"/>
        </w:rPr>
        <w:t>you worked on.</w:t>
      </w:r>
      <w:r w:rsidR="00F169A0">
        <w:rPr>
          <w:rFonts w:ascii="Arial" w:hAnsi="Arial" w:cs="Arial"/>
        </w:rPr>
        <w:t xml:space="preserve"> List them out and be as specific as possible</w:t>
      </w:r>
      <w:r w:rsidR="00202364">
        <w:rPr>
          <w:rFonts w:ascii="Arial" w:hAnsi="Arial" w:cs="Arial"/>
        </w:rPr>
        <w:t>.</w:t>
      </w:r>
    </w:p>
    <w:p w:rsidR="00EC6A40" w:rsidRDefault="00EC6A40" w:rsidP="008A4C6A">
      <w:pPr>
        <w:ind w:left="360"/>
        <w:rPr>
          <w:rFonts w:ascii="Arial" w:hAnsi="Arial" w:cs="Arial"/>
        </w:rPr>
      </w:pPr>
    </w:p>
    <w:p w:rsidR="008A4C6A" w:rsidRDefault="00FD6324" w:rsidP="00FD6324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Cropping sprite sheets</w:t>
      </w:r>
    </w:p>
    <w:p w:rsidR="002E4B15" w:rsidRDefault="002E4B15" w:rsidP="00FD6324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Writing code for moving sprite sheet of player 1</w:t>
      </w:r>
    </w:p>
    <w:p w:rsidR="00FD6324" w:rsidRPr="00FD6324" w:rsidRDefault="00FD6324" w:rsidP="00FD6324">
      <w:pPr>
        <w:pStyle w:val="ListParagraph"/>
        <w:numPr>
          <w:ilvl w:val="0"/>
          <w:numId w:val="6"/>
        </w:numPr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Understanding equations of parabola </w:t>
      </w:r>
    </w:p>
    <w:p w:rsidR="00340D2E" w:rsidRDefault="00340D2E" w:rsidP="00340D2E">
      <w:pPr>
        <w:rPr>
          <w:rFonts w:ascii="Arial" w:hAnsi="Arial" w:cs="Arial"/>
        </w:rPr>
      </w:pPr>
    </w:p>
    <w:p w:rsidR="006E4731" w:rsidRPr="006E4731" w:rsidRDefault="006E4731" w:rsidP="00DD252D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6E4731">
        <w:rPr>
          <w:rFonts w:ascii="Arial" w:hAnsi="Arial" w:cs="Arial"/>
        </w:rPr>
        <w:t>What was your biggest accomplishment this week?</w:t>
      </w:r>
      <w:r w:rsidR="00F55398">
        <w:rPr>
          <w:rFonts w:ascii="Arial" w:hAnsi="Arial" w:cs="Arial"/>
        </w:rPr>
        <w:t xml:space="preserve"> Describe a task that you were able to complete this week that you’re particularly proud of. What made it challenging, and how were you able to </w:t>
      </w:r>
      <w:r w:rsidR="00B92676">
        <w:rPr>
          <w:rFonts w:ascii="Arial" w:hAnsi="Arial" w:cs="Arial"/>
        </w:rPr>
        <w:t>succeed?</w:t>
      </w:r>
    </w:p>
    <w:p w:rsidR="00B92676" w:rsidRDefault="00B92676" w:rsidP="00FD6324">
      <w:pPr>
        <w:ind w:left="360"/>
        <w:rPr>
          <w:rFonts w:ascii="Arial" w:hAnsi="Arial" w:cs="Arial"/>
        </w:rPr>
      </w:pPr>
    </w:p>
    <w:p w:rsidR="00EC6A40" w:rsidRPr="00FD6324" w:rsidRDefault="00FD6324" w:rsidP="00FD6324">
      <w:pPr>
        <w:ind w:left="36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I finally finished cropping moving sprite sheets to proper positions. It was challenging because I did not </w:t>
      </w:r>
      <w:r w:rsidR="002E4B15">
        <w:rPr>
          <w:rFonts w:ascii="Arial" w:hAnsi="Arial" w:cs="Arial"/>
          <w:color w:val="4F81BD" w:themeColor="accent1"/>
        </w:rPr>
        <w:t xml:space="preserve">know how to just move one picture in sprite sheet. Also, I </w:t>
      </w:r>
      <w:r w:rsidR="00BC50C7">
        <w:rPr>
          <w:rFonts w:ascii="Arial" w:hAnsi="Arial" w:cs="Arial"/>
          <w:color w:val="4F81BD" w:themeColor="accent1"/>
        </w:rPr>
        <w:t xml:space="preserve">worked on writing code for moving sprite sheet picture. I took a look at sprite sheet example, but I a section of sprite sheet kept shrinking. I solved this problem by changing variables. This week, I finally understand how to get an equation given from initial velocity and angle. </w:t>
      </w:r>
      <w:r w:rsidR="00DD66EC">
        <w:rPr>
          <w:rFonts w:ascii="Arial" w:hAnsi="Arial" w:cs="Arial"/>
          <w:color w:val="4F81BD" w:themeColor="accent1"/>
        </w:rPr>
        <w:t>It was challenging because I have never taken physics.</w:t>
      </w:r>
    </w:p>
    <w:p w:rsidR="00FD6324" w:rsidRDefault="00FD6324" w:rsidP="00340D2E">
      <w:pPr>
        <w:rPr>
          <w:rFonts w:ascii="Arial" w:hAnsi="Arial" w:cs="Arial"/>
        </w:rPr>
      </w:pPr>
    </w:p>
    <w:p w:rsidR="00B92676" w:rsidRPr="00B92676" w:rsidRDefault="00B92676" w:rsidP="008277CF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92676">
        <w:rPr>
          <w:rFonts w:ascii="Arial" w:hAnsi="Arial" w:cs="Arial"/>
        </w:rPr>
        <w:t>What was your biggest frustration this week?</w:t>
      </w:r>
      <w:r w:rsidR="004A1A35">
        <w:rPr>
          <w:rFonts w:ascii="Arial" w:hAnsi="Arial" w:cs="Arial"/>
        </w:rPr>
        <w:t xml:space="preserve"> Describe why it was frustrating, and how you overcame the issue (if you did overcome it). </w:t>
      </w:r>
    </w:p>
    <w:p w:rsidR="00B92676" w:rsidRDefault="00B92676" w:rsidP="00B92676">
      <w:pPr>
        <w:rPr>
          <w:rFonts w:ascii="Arial" w:hAnsi="Arial" w:cs="Arial"/>
        </w:rPr>
      </w:pPr>
    </w:p>
    <w:p w:rsidR="00DD66EC" w:rsidRPr="00AC1953" w:rsidRDefault="00AC1953" w:rsidP="00DD66EC">
      <w:pPr>
        <w:ind w:left="360"/>
        <w:rPr>
          <w:rFonts w:ascii="Arial" w:hAnsi="Arial" w:cs="Arial"/>
          <w:color w:val="4F81BD" w:themeColor="accent1"/>
        </w:rPr>
      </w:pPr>
      <w:r w:rsidRPr="00AC1953">
        <w:rPr>
          <w:rFonts w:ascii="Arial" w:hAnsi="Arial" w:cs="Arial"/>
          <w:color w:val="4F81BD" w:themeColor="accent1"/>
        </w:rPr>
        <w:t xml:space="preserve">My biggest frustration was </w:t>
      </w:r>
      <w:proofErr w:type="spellStart"/>
      <w:r>
        <w:rPr>
          <w:rFonts w:ascii="Arial" w:hAnsi="Arial" w:cs="Arial"/>
          <w:color w:val="4F81BD" w:themeColor="accent1"/>
        </w:rPr>
        <w:t>photoshopping</w:t>
      </w:r>
      <w:proofErr w:type="spellEnd"/>
      <w:r>
        <w:rPr>
          <w:rFonts w:ascii="Arial" w:hAnsi="Arial" w:cs="Arial"/>
          <w:color w:val="4F81BD" w:themeColor="accent1"/>
        </w:rPr>
        <w:t xml:space="preserve"> sprite sheets because I am not used to Photoshop and it did not work as I wanted to. I searched how to move selected section of a sprite sheet. I also needed to make all pictures at the same spot.</w:t>
      </w:r>
      <w:r w:rsidR="007A7CD7">
        <w:rPr>
          <w:rFonts w:ascii="Arial" w:hAnsi="Arial" w:cs="Arial"/>
          <w:color w:val="4F81BD" w:themeColor="accent1"/>
        </w:rPr>
        <w:t xml:space="preserve"> I was frustrated because I did not think this would take this long.</w:t>
      </w:r>
    </w:p>
    <w:p w:rsidR="00DD66EC" w:rsidRDefault="00DD66EC" w:rsidP="00B92676">
      <w:pPr>
        <w:rPr>
          <w:rFonts w:ascii="Arial" w:hAnsi="Arial" w:cs="Arial"/>
        </w:rPr>
      </w:pPr>
    </w:p>
    <w:p w:rsidR="00F50892" w:rsidRPr="00234F56" w:rsidRDefault="00340D2E" w:rsidP="00234F56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B26385">
        <w:rPr>
          <w:rFonts w:ascii="Arial" w:hAnsi="Arial" w:cs="Arial"/>
        </w:rPr>
        <w:t>Wh</w:t>
      </w:r>
      <w:r w:rsidR="00DE4CEF">
        <w:rPr>
          <w:rFonts w:ascii="Arial" w:hAnsi="Arial" w:cs="Arial"/>
        </w:rPr>
        <w:t>at is your plan for next week? M</w:t>
      </w:r>
      <w:r w:rsidR="00101DED">
        <w:rPr>
          <w:rFonts w:ascii="Arial" w:hAnsi="Arial" w:cs="Arial"/>
        </w:rPr>
        <w:t xml:space="preserve">ake a list of </w:t>
      </w:r>
      <w:r w:rsidR="00101DED" w:rsidRPr="00DE4CEF">
        <w:rPr>
          <w:rFonts w:ascii="Arial" w:hAnsi="Arial" w:cs="Arial"/>
          <w:u w:val="single"/>
        </w:rPr>
        <w:t>specific</w:t>
      </w:r>
      <w:r w:rsidR="00101DED">
        <w:rPr>
          <w:rFonts w:ascii="Arial" w:hAnsi="Arial" w:cs="Arial"/>
        </w:rPr>
        <w:t xml:space="preserve"> tasks that you plan to accomplish. </w:t>
      </w:r>
      <w:r w:rsidR="00AA5025" w:rsidRPr="00B26385">
        <w:rPr>
          <w:rFonts w:ascii="Arial" w:hAnsi="Arial" w:cs="Arial"/>
        </w:rPr>
        <w:t>Update your outline as necessary.</w:t>
      </w:r>
    </w:p>
    <w:p w:rsidR="005B54CF" w:rsidRDefault="00F50892" w:rsidP="00234F56">
      <w:pPr>
        <w:ind w:left="360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I will work on generate random numbers for basket. I will also work on automatic movement of the character</w:t>
      </w:r>
      <w:r w:rsidR="002651DA">
        <w:rPr>
          <w:rFonts w:ascii="Arial" w:hAnsi="Arial" w:cs="Arial"/>
          <w:color w:val="4F81BD" w:themeColor="accent1"/>
        </w:rPr>
        <w:t xml:space="preserve"> (but stops at its original position)</w:t>
      </w:r>
      <w:r>
        <w:rPr>
          <w:rFonts w:ascii="Arial" w:hAnsi="Arial" w:cs="Arial"/>
          <w:color w:val="4F81BD" w:themeColor="accent1"/>
        </w:rPr>
        <w:t>.</w:t>
      </w:r>
      <w:r w:rsidR="002651DA">
        <w:rPr>
          <w:rFonts w:ascii="Arial" w:hAnsi="Arial" w:cs="Arial"/>
          <w:color w:val="4F81BD" w:themeColor="accent1"/>
        </w:rPr>
        <w:t xml:space="preserve"> </w:t>
      </w:r>
      <w:r w:rsidR="006F191D">
        <w:rPr>
          <w:rFonts w:ascii="Arial" w:hAnsi="Arial" w:cs="Arial"/>
          <w:color w:val="4F81BD" w:themeColor="accent1"/>
        </w:rPr>
        <w:t xml:space="preserve">I will work on </w:t>
      </w:r>
      <w:r w:rsidR="0094784D">
        <w:rPr>
          <w:rFonts w:ascii="Arial" w:hAnsi="Arial" w:cs="Arial"/>
          <w:color w:val="4F81BD" w:themeColor="accent1"/>
        </w:rPr>
        <w:t>moving a ball.</w:t>
      </w:r>
      <w:r w:rsidR="00B221D4">
        <w:rPr>
          <w:rFonts w:ascii="Arial" w:hAnsi="Arial" w:cs="Arial"/>
          <w:color w:val="4F81BD" w:themeColor="accent1"/>
        </w:rPr>
        <w:t xml:space="preserve"> I would not be able to finish this task because it is going to be the hardest part of this game</w:t>
      </w:r>
      <w:r w:rsidR="00234F56">
        <w:rPr>
          <w:rFonts w:ascii="Arial" w:hAnsi="Arial" w:cs="Arial"/>
          <w:color w:val="4F81BD" w:themeColor="accent1"/>
        </w:rPr>
        <w:t>, but I will at least set variables and tackle it</w:t>
      </w:r>
      <w:r w:rsidR="00B221D4">
        <w:rPr>
          <w:rFonts w:ascii="Arial" w:hAnsi="Arial" w:cs="Arial"/>
          <w:color w:val="4F81BD" w:themeColor="accent1"/>
        </w:rPr>
        <w:t>.</w:t>
      </w:r>
    </w:p>
    <w:p w:rsidR="00D47BE3" w:rsidRPr="00234F56" w:rsidRDefault="00D47BE3" w:rsidP="00234F56">
      <w:pPr>
        <w:ind w:left="360"/>
        <w:rPr>
          <w:rFonts w:ascii="Arial" w:hAnsi="Arial" w:cs="Arial"/>
          <w:color w:val="4F81BD" w:themeColor="accent1"/>
        </w:rPr>
      </w:pPr>
    </w:p>
    <w:p w:rsidR="003C27A7" w:rsidRPr="00921D88" w:rsidRDefault="00AA5025" w:rsidP="000A57C2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>Rate your effort for the week</w:t>
      </w:r>
      <w:r w:rsidR="003C27A7" w:rsidRPr="00921D88">
        <w:rPr>
          <w:rFonts w:ascii="Arial" w:hAnsi="Arial" w:cs="Arial"/>
        </w:rPr>
        <w:t xml:space="preserve"> (circle the most appropriate response):</w:t>
      </w:r>
    </w:p>
    <w:p w:rsidR="003C27A7" w:rsidRPr="00717DD4" w:rsidRDefault="003C27A7" w:rsidP="00717DD4">
      <w:pPr>
        <w:rPr>
          <w:rFonts w:ascii="Arial" w:hAnsi="Arial" w:cs="Arial"/>
        </w:rPr>
      </w:pP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1 – </w:t>
      </w:r>
      <w:r w:rsidR="00595FDE">
        <w:rPr>
          <w:rFonts w:ascii="Arial" w:hAnsi="Arial" w:cs="Arial"/>
        </w:rPr>
        <w:t xml:space="preserve">Little effort, </w:t>
      </w:r>
      <w:r w:rsidR="00AA5025" w:rsidRPr="00921D88">
        <w:rPr>
          <w:rFonts w:ascii="Arial" w:hAnsi="Arial" w:cs="Arial"/>
        </w:rPr>
        <w:t>I barely worked</w:t>
      </w:r>
      <w:r w:rsidR="00ED2993" w:rsidRPr="00921D88">
        <w:rPr>
          <w:rFonts w:ascii="Arial" w:hAnsi="Arial" w:cs="Arial"/>
        </w:rPr>
        <w:t>.</w:t>
      </w:r>
      <w:r w:rsidR="00AA5025" w:rsidRPr="00921D88">
        <w:rPr>
          <w:rFonts w:ascii="Arial" w:hAnsi="Arial" w:cs="Arial"/>
        </w:rPr>
        <w:t xml:space="preserve">     </w:t>
      </w:r>
    </w:p>
    <w:p w:rsidR="003C27A7" w:rsidRPr="00921D88" w:rsidRDefault="007A7CD7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0841F" wp14:editId="19797115">
                <wp:simplePos x="0" y="0"/>
                <wp:positionH relativeFrom="column">
                  <wp:posOffset>871855</wp:posOffset>
                </wp:positionH>
                <wp:positionV relativeFrom="paragraph">
                  <wp:posOffset>133350</wp:posOffset>
                </wp:positionV>
                <wp:extent cx="160655" cy="160655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68.65pt;margin-top:10.5pt;width:12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" filled="f" strokecolor="#1f497d [3215]" strokeweight="2pt"/>
            </w:pict>
          </mc:Fallback>
        </mc:AlternateContent>
      </w:r>
      <w:r w:rsidR="00DD686E">
        <w:rPr>
          <w:rFonts w:ascii="Arial" w:hAnsi="Arial" w:cs="Arial"/>
        </w:rPr>
        <w:t xml:space="preserve">2 – </w:t>
      </w:r>
      <w:r w:rsidR="00A116DD">
        <w:rPr>
          <w:rFonts w:ascii="Arial" w:hAnsi="Arial" w:cs="Arial"/>
        </w:rPr>
        <w:t xml:space="preserve">Mild effort, </w:t>
      </w:r>
      <w:r w:rsidR="003C27A7" w:rsidRPr="00921D88">
        <w:rPr>
          <w:rFonts w:ascii="Arial" w:hAnsi="Arial" w:cs="Arial"/>
        </w:rPr>
        <w:t>I</w:t>
      </w:r>
      <w:r w:rsidR="00AA5025" w:rsidRPr="00921D88">
        <w:rPr>
          <w:rFonts w:ascii="Arial" w:hAnsi="Arial" w:cs="Arial"/>
        </w:rPr>
        <w:t xml:space="preserve"> worked a little</w:t>
      </w:r>
      <w:r w:rsidR="003C27A7" w:rsidRPr="00921D88">
        <w:rPr>
          <w:rFonts w:ascii="Arial" w:hAnsi="Arial" w:cs="Arial"/>
        </w:rPr>
        <w:t xml:space="preserve"> bit here and there</w:t>
      </w:r>
      <w:r w:rsidR="00ED2993" w:rsidRPr="00921D88">
        <w:rPr>
          <w:rFonts w:ascii="Arial" w:hAnsi="Arial" w:cs="Arial"/>
        </w:rPr>
        <w:t>.</w:t>
      </w:r>
    </w:p>
    <w:p w:rsidR="003C27A7" w:rsidRPr="00921D88" w:rsidRDefault="00DD686E" w:rsidP="00E82640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3 – </w:t>
      </w:r>
      <w:r w:rsidR="001737BB">
        <w:rPr>
          <w:rFonts w:ascii="Arial" w:hAnsi="Arial" w:cs="Arial"/>
        </w:rPr>
        <w:t>Decent effort</w:t>
      </w:r>
      <w:r w:rsidR="003C27A7" w:rsidRPr="00921D88">
        <w:rPr>
          <w:rFonts w:ascii="Arial" w:hAnsi="Arial" w:cs="Arial"/>
        </w:rPr>
        <w:t xml:space="preserve">, but </w:t>
      </w:r>
      <w:r w:rsidR="00E52B47">
        <w:rPr>
          <w:rFonts w:ascii="Arial" w:hAnsi="Arial" w:cs="Arial"/>
        </w:rPr>
        <w:t xml:space="preserve">I did not work as </w:t>
      </w:r>
      <w:r w:rsidR="003C27A7" w:rsidRPr="00921D88">
        <w:rPr>
          <w:rFonts w:ascii="Arial" w:hAnsi="Arial" w:cs="Arial"/>
        </w:rPr>
        <w:t>hard as I could have</w:t>
      </w:r>
      <w:r w:rsidR="00ED2993" w:rsidRPr="00921D88">
        <w:rPr>
          <w:rFonts w:ascii="Arial" w:hAnsi="Arial" w:cs="Arial"/>
        </w:rPr>
        <w:t>.</w:t>
      </w:r>
    </w:p>
    <w:p w:rsidR="00AA5025" w:rsidRPr="00921D88" w:rsidRDefault="003C27A7" w:rsidP="00E82640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</w:t>
      </w:r>
      <w:r w:rsidR="00E52B47">
        <w:rPr>
          <w:rFonts w:ascii="Arial" w:hAnsi="Arial" w:cs="Arial"/>
        </w:rPr>
        <w:t xml:space="preserve">Maximum effort, </w:t>
      </w:r>
      <w:r w:rsidRPr="00921D88">
        <w:rPr>
          <w:rFonts w:ascii="Arial" w:hAnsi="Arial" w:cs="Arial"/>
        </w:rPr>
        <w:t>I worked very hard</w:t>
      </w:r>
      <w:r w:rsidR="00097145">
        <w:rPr>
          <w:rFonts w:ascii="Arial" w:hAnsi="Arial" w:cs="Arial"/>
        </w:rPr>
        <w:t xml:space="preserve"> every day</w:t>
      </w:r>
      <w:r w:rsidR="00ED2993" w:rsidRPr="00921D88">
        <w:rPr>
          <w:rFonts w:ascii="Arial" w:hAnsi="Arial" w:cs="Arial"/>
        </w:rPr>
        <w:t>.</w:t>
      </w:r>
    </w:p>
    <w:p w:rsidR="00FB7DB3" w:rsidRDefault="003C27A7" w:rsidP="00D47BE3">
      <w:pPr>
        <w:pStyle w:val="ListParagraph"/>
        <w:numPr>
          <w:ilvl w:val="0"/>
          <w:numId w:val="3"/>
        </w:numPr>
        <w:ind w:left="36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Rate your progress for the week (circle </w:t>
      </w:r>
      <w:r w:rsidR="009E0475" w:rsidRPr="00921D88">
        <w:rPr>
          <w:rFonts w:ascii="Arial" w:hAnsi="Arial" w:cs="Arial"/>
        </w:rPr>
        <w:t>the most appropriate response):</w:t>
      </w:r>
    </w:p>
    <w:p w:rsidR="00D47BE3" w:rsidRPr="00D47BE3" w:rsidRDefault="00D47BE3" w:rsidP="00D47BE3">
      <w:pPr>
        <w:pStyle w:val="ListParagraph"/>
        <w:ind w:left="360"/>
        <w:rPr>
          <w:rFonts w:ascii="Arial" w:hAnsi="Arial" w:cs="Arial"/>
        </w:rPr>
      </w:pPr>
      <w:bookmarkStart w:id="0" w:name="_GoBack"/>
      <w:bookmarkEnd w:id="0"/>
    </w:p>
    <w:p w:rsidR="00025E2A" w:rsidRPr="00921D88" w:rsidRDefault="007A7CD7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A1760" wp14:editId="3B3F7433">
                <wp:simplePos x="0" y="0"/>
                <wp:positionH relativeFrom="column">
                  <wp:posOffset>875030</wp:posOffset>
                </wp:positionH>
                <wp:positionV relativeFrom="paragraph">
                  <wp:posOffset>166370</wp:posOffset>
                </wp:positionV>
                <wp:extent cx="160655" cy="160655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" cy="1606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68.9pt;margin-top:13.1pt;width:12.6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" filled="f" strokecolor="#1f497d [3215]" strokeweight="2pt"/>
            </w:pict>
          </mc:Fallback>
        </mc:AlternateContent>
      </w:r>
      <w:r w:rsidR="00CF4A29">
        <w:rPr>
          <w:rFonts w:ascii="Arial" w:hAnsi="Arial" w:cs="Arial"/>
        </w:rPr>
        <w:t xml:space="preserve">1 – </w:t>
      </w:r>
      <w:r w:rsidR="00025E2A" w:rsidRPr="00921D88">
        <w:rPr>
          <w:rFonts w:ascii="Arial" w:hAnsi="Arial" w:cs="Arial"/>
        </w:rPr>
        <w:t xml:space="preserve">I </w:t>
      </w:r>
      <w:r w:rsidR="00DE4CEF">
        <w:rPr>
          <w:rFonts w:ascii="Arial" w:hAnsi="Arial" w:cs="Arial"/>
        </w:rPr>
        <w:t>barely completed any tasks.</w:t>
      </w:r>
    </w:p>
    <w:p w:rsidR="00025E2A" w:rsidRPr="00921D88" w:rsidRDefault="00A4181E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2 – </w:t>
      </w:r>
      <w:r w:rsidR="00025E2A" w:rsidRPr="00921D88">
        <w:rPr>
          <w:rFonts w:ascii="Arial" w:hAnsi="Arial" w:cs="Arial"/>
        </w:rPr>
        <w:t xml:space="preserve">I </w:t>
      </w:r>
      <w:r w:rsidR="00C10D2E">
        <w:rPr>
          <w:rFonts w:ascii="Arial" w:hAnsi="Arial" w:cs="Arial"/>
        </w:rPr>
        <w:t xml:space="preserve">completed some tasks, but </w:t>
      </w:r>
      <w:r w:rsidR="00ED2993" w:rsidRPr="00921D88">
        <w:rPr>
          <w:rFonts w:ascii="Arial" w:hAnsi="Arial" w:cs="Arial"/>
        </w:rPr>
        <w:t>not much.</w:t>
      </w:r>
    </w:p>
    <w:p w:rsidR="00025E2A" w:rsidRPr="00921D88" w:rsidRDefault="00B96F87" w:rsidP="00CF4A2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>3 –</w:t>
      </w:r>
      <w:r w:rsidR="00305C9E">
        <w:rPr>
          <w:rFonts w:ascii="Arial" w:hAnsi="Arial" w:cs="Arial"/>
        </w:rPr>
        <w:t xml:space="preserve"> </w:t>
      </w:r>
      <w:r w:rsidR="00B70FE5">
        <w:rPr>
          <w:rFonts w:ascii="Arial" w:hAnsi="Arial" w:cs="Arial"/>
        </w:rPr>
        <w:t xml:space="preserve">I </w:t>
      </w:r>
      <w:r w:rsidR="00147E4B">
        <w:rPr>
          <w:rFonts w:ascii="Arial" w:hAnsi="Arial" w:cs="Arial"/>
        </w:rPr>
        <w:t>made decent progress on my tasks</w:t>
      </w:r>
      <w:r w:rsidR="00DC1416">
        <w:rPr>
          <w:rFonts w:ascii="Arial" w:hAnsi="Arial" w:cs="Arial"/>
        </w:rPr>
        <w:t>.</w:t>
      </w:r>
    </w:p>
    <w:p w:rsidR="00340D2E" w:rsidRPr="00921D88" w:rsidRDefault="00025E2A" w:rsidP="00CF4A29">
      <w:pPr>
        <w:ind w:left="1440"/>
        <w:rPr>
          <w:rFonts w:ascii="Arial" w:hAnsi="Arial" w:cs="Arial"/>
        </w:rPr>
      </w:pPr>
      <w:r w:rsidRPr="00921D88">
        <w:rPr>
          <w:rFonts w:ascii="Arial" w:hAnsi="Arial" w:cs="Arial"/>
        </w:rPr>
        <w:t xml:space="preserve">4 – I </w:t>
      </w:r>
      <w:r w:rsidR="00887413">
        <w:rPr>
          <w:rFonts w:ascii="Arial" w:hAnsi="Arial" w:cs="Arial"/>
        </w:rPr>
        <w:t xml:space="preserve">made </w:t>
      </w:r>
      <w:r w:rsidR="00E15811">
        <w:rPr>
          <w:rFonts w:ascii="Arial" w:hAnsi="Arial" w:cs="Arial"/>
        </w:rPr>
        <w:t xml:space="preserve">very </w:t>
      </w:r>
      <w:r w:rsidR="00C55E56">
        <w:rPr>
          <w:rFonts w:ascii="Arial" w:hAnsi="Arial" w:cs="Arial"/>
        </w:rPr>
        <w:t>strong progress on my tasks.</w:t>
      </w:r>
    </w:p>
    <w:sectPr w:rsidR="00340D2E" w:rsidRPr="00921D88" w:rsidSect="00921D8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169B"/>
    <w:multiLevelType w:val="hybridMultilevel"/>
    <w:tmpl w:val="F47E1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EB5C16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13BB1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42D33"/>
    <w:multiLevelType w:val="hybridMultilevel"/>
    <w:tmpl w:val="C24A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268B0"/>
    <w:multiLevelType w:val="hybridMultilevel"/>
    <w:tmpl w:val="FD7E5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6660AD"/>
    <w:multiLevelType w:val="hybridMultilevel"/>
    <w:tmpl w:val="D0A8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5D"/>
    <w:rsid w:val="00025E2A"/>
    <w:rsid w:val="00066D69"/>
    <w:rsid w:val="00097145"/>
    <w:rsid w:val="000A57C2"/>
    <w:rsid w:val="000F27D2"/>
    <w:rsid w:val="00101DED"/>
    <w:rsid w:val="00111CBE"/>
    <w:rsid w:val="00120BF8"/>
    <w:rsid w:val="00147E4B"/>
    <w:rsid w:val="001678EB"/>
    <w:rsid w:val="001737BB"/>
    <w:rsid w:val="001A4A60"/>
    <w:rsid w:val="001E76C1"/>
    <w:rsid w:val="00202364"/>
    <w:rsid w:val="00234F56"/>
    <w:rsid w:val="0023641B"/>
    <w:rsid w:val="002651DA"/>
    <w:rsid w:val="002A6A7C"/>
    <w:rsid w:val="002E4B15"/>
    <w:rsid w:val="002F4B81"/>
    <w:rsid w:val="00305C9E"/>
    <w:rsid w:val="00340D2E"/>
    <w:rsid w:val="00395E0B"/>
    <w:rsid w:val="003C27A7"/>
    <w:rsid w:val="004A1A35"/>
    <w:rsid w:val="00502E9A"/>
    <w:rsid w:val="00560E40"/>
    <w:rsid w:val="00595FDE"/>
    <w:rsid w:val="005B3027"/>
    <w:rsid w:val="005B54CF"/>
    <w:rsid w:val="006175DA"/>
    <w:rsid w:val="00646F59"/>
    <w:rsid w:val="00672EFE"/>
    <w:rsid w:val="006E4731"/>
    <w:rsid w:val="006F191D"/>
    <w:rsid w:val="006F284B"/>
    <w:rsid w:val="00717DD4"/>
    <w:rsid w:val="007838E3"/>
    <w:rsid w:val="007A7CD7"/>
    <w:rsid w:val="007F01A3"/>
    <w:rsid w:val="008277CF"/>
    <w:rsid w:val="00857453"/>
    <w:rsid w:val="00887413"/>
    <w:rsid w:val="008A4C6A"/>
    <w:rsid w:val="00921D88"/>
    <w:rsid w:val="0094784D"/>
    <w:rsid w:val="0097106B"/>
    <w:rsid w:val="00971A78"/>
    <w:rsid w:val="009835A0"/>
    <w:rsid w:val="009E0475"/>
    <w:rsid w:val="009E492D"/>
    <w:rsid w:val="00A116DD"/>
    <w:rsid w:val="00A4181E"/>
    <w:rsid w:val="00A90752"/>
    <w:rsid w:val="00AA5025"/>
    <w:rsid w:val="00AC1953"/>
    <w:rsid w:val="00B221D4"/>
    <w:rsid w:val="00B26385"/>
    <w:rsid w:val="00B33B5D"/>
    <w:rsid w:val="00B70FE5"/>
    <w:rsid w:val="00B737BA"/>
    <w:rsid w:val="00B92676"/>
    <w:rsid w:val="00B96F87"/>
    <w:rsid w:val="00BA6CA7"/>
    <w:rsid w:val="00BC50C7"/>
    <w:rsid w:val="00BD4873"/>
    <w:rsid w:val="00C10D2E"/>
    <w:rsid w:val="00C55E56"/>
    <w:rsid w:val="00C731FA"/>
    <w:rsid w:val="00C74B5A"/>
    <w:rsid w:val="00CC1412"/>
    <w:rsid w:val="00CF4A29"/>
    <w:rsid w:val="00D47BE3"/>
    <w:rsid w:val="00D63186"/>
    <w:rsid w:val="00DC1416"/>
    <w:rsid w:val="00DD252D"/>
    <w:rsid w:val="00DD66EC"/>
    <w:rsid w:val="00DD686E"/>
    <w:rsid w:val="00DD7B61"/>
    <w:rsid w:val="00DE0724"/>
    <w:rsid w:val="00DE4CEF"/>
    <w:rsid w:val="00E15811"/>
    <w:rsid w:val="00E35E91"/>
    <w:rsid w:val="00E52B47"/>
    <w:rsid w:val="00E67AFA"/>
    <w:rsid w:val="00E82640"/>
    <w:rsid w:val="00E874AC"/>
    <w:rsid w:val="00E904E3"/>
    <w:rsid w:val="00EC6693"/>
    <w:rsid w:val="00EC6A40"/>
    <w:rsid w:val="00ED2993"/>
    <w:rsid w:val="00F123E9"/>
    <w:rsid w:val="00F169A0"/>
    <w:rsid w:val="00F50892"/>
    <w:rsid w:val="00F55398"/>
    <w:rsid w:val="00F81057"/>
    <w:rsid w:val="00FB4520"/>
    <w:rsid w:val="00FB7DB3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27</TotalTime>
  <Pages>1</Pages>
  <Words>460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May</vt:lpstr>
    </vt:vector>
  </TitlesOfParts>
  <Company>TOWNSHIP HIGH SCHOOL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May</dc:title>
  <dc:creator>test</dc:creator>
  <cp:lastModifiedBy>District 211</cp:lastModifiedBy>
  <cp:revision>16</cp:revision>
  <dcterms:created xsi:type="dcterms:W3CDTF">2016-04-29T17:59:00Z</dcterms:created>
  <dcterms:modified xsi:type="dcterms:W3CDTF">2016-04-29T18:27:00Z</dcterms:modified>
</cp:coreProperties>
</file>