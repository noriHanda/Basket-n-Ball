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5" w:rsidRPr="00921D88" w:rsidRDefault="00AA5025" w:rsidP="001E76C1">
      <w:pPr>
        <w:spacing w:line="360" w:lineRule="auto"/>
        <w:rPr>
          <w:rFonts w:ascii="Arial" w:hAnsi="Arial" w:cs="Arial"/>
          <w:b/>
        </w:rPr>
      </w:pPr>
      <w:r w:rsidRPr="00921D88">
        <w:rPr>
          <w:rFonts w:ascii="Arial" w:hAnsi="Arial" w:cs="Arial"/>
          <w:b/>
        </w:rPr>
        <w:t>M256 Computer Programming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Name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Noriaki</w:t>
      </w:r>
      <w:proofErr w:type="spellEnd"/>
      <w:r w:rsidR="000F27D2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Handa</w:t>
      </w:r>
      <w:proofErr w:type="spellEnd"/>
    </w:p>
    <w:p w:rsidR="00AA5025" w:rsidRPr="00921D88" w:rsidRDefault="00921D88" w:rsidP="001E76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 Project </w:t>
      </w:r>
      <w:r w:rsidR="00AA5025" w:rsidRPr="00921D88">
        <w:rPr>
          <w:rFonts w:ascii="Arial" w:hAnsi="Arial" w:cs="Arial"/>
          <w:b/>
        </w:rPr>
        <w:t>Weekly Update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Project Title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r w:rsidR="000F27D2">
        <w:rPr>
          <w:rFonts w:ascii="Arial" w:hAnsi="Arial" w:cs="Arial"/>
          <w:b/>
        </w:rPr>
        <w:t xml:space="preserve"> Basket ‘n Ball</w:t>
      </w:r>
    </w:p>
    <w:p w:rsidR="00340D2E" w:rsidRPr="00921D88" w:rsidRDefault="00340D2E">
      <w:pPr>
        <w:rPr>
          <w:rFonts w:ascii="Arial" w:hAnsi="Arial" w:cs="Arial"/>
        </w:rPr>
      </w:pPr>
    </w:p>
    <w:p w:rsidR="00EC6A40" w:rsidRPr="004C47F3" w:rsidRDefault="00E67AFA" w:rsidP="00EC6A40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F169A0">
        <w:rPr>
          <w:rFonts w:ascii="Arial" w:hAnsi="Arial" w:cs="Arial"/>
        </w:rPr>
        <w:t xml:space="preserve">tasks or bullet point items from your Project Outline </w:t>
      </w:r>
      <w:r>
        <w:rPr>
          <w:rFonts w:ascii="Arial" w:hAnsi="Arial" w:cs="Arial"/>
        </w:rPr>
        <w:t>did you work on this week?</w:t>
      </w:r>
      <w:r w:rsidR="00340D2E" w:rsidRPr="006175DA">
        <w:rPr>
          <w:rFonts w:ascii="Arial" w:hAnsi="Arial" w:cs="Arial"/>
        </w:rPr>
        <w:t xml:space="preserve"> </w:t>
      </w:r>
      <w:r w:rsidR="00C731FA">
        <w:rPr>
          <w:rFonts w:ascii="Arial" w:hAnsi="Arial" w:cs="Arial"/>
        </w:rPr>
        <w:t>What did you accomplish?</w:t>
      </w:r>
      <w:r w:rsidR="00AA5025" w:rsidRPr="006175DA">
        <w:rPr>
          <w:rFonts w:ascii="Arial" w:hAnsi="Arial" w:cs="Arial"/>
        </w:rPr>
        <w:t xml:space="preserve"> </w:t>
      </w:r>
      <w:r w:rsidR="00340D2E" w:rsidRPr="006175DA">
        <w:rPr>
          <w:rFonts w:ascii="Arial" w:hAnsi="Arial" w:cs="Arial"/>
        </w:rPr>
        <w:t xml:space="preserve">Be sure to include research, discarded attempts, etc. – anything </w:t>
      </w:r>
      <w:r w:rsidR="00CC1412">
        <w:rPr>
          <w:rFonts w:ascii="Arial" w:hAnsi="Arial" w:cs="Arial"/>
        </w:rPr>
        <w:t xml:space="preserve">that </w:t>
      </w:r>
      <w:r w:rsidR="00340D2E" w:rsidRPr="006175DA">
        <w:rPr>
          <w:rFonts w:ascii="Arial" w:hAnsi="Arial" w:cs="Arial"/>
        </w:rPr>
        <w:t>you worked on.</w:t>
      </w:r>
      <w:r w:rsidR="00F169A0">
        <w:rPr>
          <w:rFonts w:ascii="Arial" w:hAnsi="Arial" w:cs="Arial"/>
        </w:rPr>
        <w:t xml:space="preserve"> List them out and be as specific as possible</w:t>
      </w:r>
      <w:r w:rsidR="00202364">
        <w:rPr>
          <w:rFonts w:ascii="Arial" w:hAnsi="Arial" w:cs="Arial"/>
        </w:rPr>
        <w:t>.</w:t>
      </w:r>
    </w:p>
    <w:p w:rsidR="00B074E2" w:rsidRDefault="00B074E2" w:rsidP="00B074E2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Make a movement to player 2 sprite sheet</w:t>
      </w:r>
    </w:p>
    <w:p w:rsidR="00B074E2" w:rsidRDefault="00B074E2" w:rsidP="00B074E2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Code for a ball movement starts from character 2’s hand</w:t>
      </w:r>
    </w:p>
    <w:p w:rsidR="00B074E2" w:rsidRDefault="00B074E2" w:rsidP="00B074E2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Sound effects</w:t>
      </w:r>
    </w:p>
    <w:p w:rsidR="00B074E2" w:rsidRDefault="00B074E2" w:rsidP="00B074E2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Background music</w:t>
      </w:r>
    </w:p>
    <w:p w:rsidR="00B074E2" w:rsidRDefault="00B074E2" w:rsidP="00B074E2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 w:rsidRPr="001D7C84">
        <w:rPr>
          <w:rFonts w:ascii="Arial" w:hAnsi="Arial" w:cs="Arial"/>
          <w:color w:val="4F81BD" w:themeColor="accent1"/>
        </w:rPr>
        <w:t>Background image</w:t>
      </w:r>
    </w:p>
    <w:p w:rsidR="00340D2E" w:rsidRPr="004C47F3" w:rsidRDefault="00F64CD2" w:rsidP="004C47F3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Debug</w:t>
      </w:r>
    </w:p>
    <w:p w:rsidR="00B92676" w:rsidRDefault="006E4731" w:rsidP="004C47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6E4731">
        <w:rPr>
          <w:rFonts w:ascii="Arial" w:hAnsi="Arial" w:cs="Arial"/>
        </w:rPr>
        <w:t>What was your biggest accomplishment this week?</w:t>
      </w:r>
      <w:r w:rsidR="00F55398">
        <w:rPr>
          <w:rFonts w:ascii="Arial" w:hAnsi="Arial" w:cs="Arial"/>
        </w:rPr>
        <w:t xml:space="preserve"> Describe a task that you were able to complete this week that you’re particularly proud of. What made it challenging, and how were you able to </w:t>
      </w:r>
      <w:r w:rsidR="00B92676">
        <w:rPr>
          <w:rFonts w:ascii="Arial" w:hAnsi="Arial" w:cs="Arial"/>
        </w:rPr>
        <w:t>succeed?</w:t>
      </w:r>
      <w:r w:rsidR="004C47F3">
        <w:rPr>
          <w:rFonts w:ascii="Arial" w:hAnsi="Arial" w:cs="Arial"/>
        </w:rPr>
        <w:t xml:space="preserve"> </w:t>
      </w:r>
    </w:p>
    <w:p w:rsidR="00424819" w:rsidRPr="00653B0C" w:rsidRDefault="00653B0C" w:rsidP="00653B0C">
      <w:pPr>
        <w:ind w:left="36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I </w:t>
      </w:r>
      <w:r w:rsidR="002703E8">
        <w:rPr>
          <w:rFonts w:ascii="Arial" w:hAnsi="Arial" w:cs="Arial"/>
          <w:color w:val="4F81BD" w:themeColor="accent1"/>
        </w:rPr>
        <w:t xml:space="preserve">found out why </w:t>
      </w:r>
      <w:proofErr w:type="spellStart"/>
      <w:r w:rsidR="002703E8">
        <w:rPr>
          <w:rFonts w:ascii="Arial" w:hAnsi="Arial" w:cs="Arial"/>
          <w:color w:val="4F81BD" w:themeColor="accent1"/>
        </w:rPr>
        <w:t>gamestate</w:t>
      </w:r>
      <w:proofErr w:type="spellEnd"/>
      <w:r w:rsidR="002703E8">
        <w:rPr>
          <w:rFonts w:ascii="Arial" w:hAnsi="Arial" w:cs="Arial"/>
          <w:color w:val="4F81BD" w:themeColor="accent1"/>
        </w:rPr>
        <w:t xml:space="preserve"> </w:t>
      </w:r>
      <w:r w:rsidR="00E846E5">
        <w:rPr>
          <w:rFonts w:ascii="Arial" w:hAnsi="Arial" w:cs="Arial"/>
          <w:color w:val="4F81BD" w:themeColor="accent1"/>
        </w:rPr>
        <w:t>and collision detector were</w:t>
      </w:r>
      <w:r w:rsidR="002703E8">
        <w:rPr>
          <w:rFonts w:ascii="Arial" w:hAnsi="Arial" w:cs="Arial"/>
          <w:color w:val="4F81BD" w:themeColor="accent1"/>
        </w:rPr>
        <w:t xml:space="preserve"> not </w:t>
      </w:r>
      <w:r w:rsidR="00E846E5">
        <w:rPr>
          <w:rFonts w:ascii="Arial" w:hAnsi="Arial" w:cs="Arial"/>
          <w:color w:val="4F81BD" w:themeColor="accent1"/>
        </w:rPr>
        <w:t xml:space="preserve">changing properly by myself and debugged without asking much to Mrs. </w:t>
      </w:r>
      <w:proofErr w:type="spellStart"/>
      <w:r w:rsidR="00E846E5">
        <w:rPr>
          <w:rFonts w:ascii="Arial" w:hAnsi="Arial" w:cs="Arial"/>
          <w:color w:val="4F81BD" w:themeColor="accent1"/>
        </w:rPr>
        <w:t>Clindaniel</w:t>
      </w:r>
      <w:proofErr w:type="spellEnd"/>
      <w:r w:rsidR="00E846E5">
        <w:rPr>
          <w:rFonts w:ascii="Arial" w:hAnsi="Arial" w:cs="Arial"/>
          <w:color w:val="4F81BD" w:themeColor="accent1"/>
        </w:rPr>
        <w:t xml:space="preserve">. I looked </w:t>
      </w:r>
      <w:r w:rsidR="00424819">
        <w:rPr>
          <w:rFonts w:ascii="Arial" w:hAnsi="Arial" w:cs="Arial"/>
          <w:color w:val="4F81BD" w:themeColor="accent1"/>
        </w:rPr>
        <w:t xml:space="preserve">over </w:t>
      </w:r>
      <w:r w:rsidR="00E846E5">
        <w:rPr>
          <w:rFonts w:ascii="Arial" w:hAnsi="Arial" w:cs="Arial"/>
          <w:color w:val="4F81BD" w:themeColor="accent1"/>
        </w:rPr>
        <w:t xml:space="preserve">every single code as Mrs. </w:t>
      </w:r>
      <w:proofErr w:type="spellStart"/>
      <w:r w:rsidR="00E846E5">
        <w:rPr>
          <w:rFonts w:ascii="Arial" w:hAnsi="Arial" w:cs="Arial"/>
          <w:color w:val="4F81BD" w:themeColor="accent1"/>
        </w:rPr>
        <w:t>Clindaniel</w:t>
      </w:r>
      <w:proofErr w:type="spellEnd"/>
      <w:r w:rsidR="00E846E5">
        <w:rPr>
          <w:rFonts w:ascii="Arial" w:hAnsi="Arial" w:cs="Arial"/>
          <w:color w:val="4F81BD" w:themeColor="accent1"/>
        </w:rPr>
        <w:t xml:space="preserve"> told me</w:t>
      </w:r>
      <w:r w:rsidR="00424819">
        <w:rPr>
          <w:rFonts w:ascii="Arial" w:hAnsi="Arial" w:cs="Arial"/>
          <w:color w:val="4F81BD" w:themeColor="accent1"/>
        </w:rPr>
        <w:t xml:space="preserve"> and found out that I was not resetting time. I set time to 0 and everything went well.</w:t>
      </w:r>
      <w:r w:rsidR="004C47F3" w:rsidRPr="00653B0C">
        <w:rPr>
          <w:rFonts w:ascii="Arial" w:hAnsi="Arial" w:cs="Arial"/>
          <w:color w:val="4F81BD" w:themeColor="accent1"/>
        </w:rPr>
        <w:t xml:space="preserve"> </w:t>
      </w:r>
    </w:p>
    <w:p w:rsidR="00B92676" w:rsidRPr="004C47F3" w:rsidRDefault="00B92676" w:rsidP="00B92676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92676">
        <w:rPr>
          <w:rFonts w:ascii="Arial" w:hAnsi="Arial" w:cs="Arial"/>
        </w:rPr>
        <w:t>What was your biggest frustration this week?</w:t>
      </w:r>
      <w:r w:rsidR="004A1A35">
        <w:rPr>
          <w:rFonts w:ascii="Arial" w:hAnsi="Arial" w:cs="Arial"/>
        </w:rPr>
        <w:t xml:space="preserve"> Describe why it was frustrating, and how you overcame the issue (if you did overcome it). </w:t>
      </w:r>
    </w:p>
    <w:p w:rsidR="004C47F3" w:rsidRPr="00471E75" w:rsidRDefault="00471E75" w:rsidP="004C47F3">
      <w:pPr>
        <w:ind w:left="36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When I was debugging weird changes between </w:t>
      </w:r>
      <w:proofErr w:type="spellStart"/>
      <w:r w:rsidR="004C47F3">
        <w:rPr>
          <w:rFonts w:ascii="Arial" w:hAnsi="Arial" w:cs="Arial"/>
          <w:color w:val="4F81BD" w:themeColor="accent1"/>
        </w:rPr>
        <w:t>gamestate</w:t>
      </w:r>
      <w:proofErr w:type="spellEnd"/>
      <w:r w:rsidR="004C47F3">
        <w:rPr>
          <w:rFonts w:ascii="Arial" w:hAnsi="Arial" w:cs="Arial"/>
          <w:color w:val="4F81BD" w:themeColor="accent1"/>
        </w:rPr>
        <w:t xml:space="preserve"> player 1 and 2 was my biggest frustration. I was thinking that the problem is because of </w:t>
      </w:r>
      <w:proofErr w:type="spellStart"/>
      <w:r w:rsidR="004C47F3">
        <w:rPr>
          <w:rFonts w:ascii="Arial" w:hAnsi="Arial" w:cs="Arial"/>
          <w:color w:val="4F81BD" w:themeColor="accent1"/>
        </w:rPr>
        <w:t>ballRec</w:t>
      </w:r>
      <w:proofErr w:type="spellEnd"/>
      <w:r w:rsidR="004C47F3">
        <w:rPr>
          <w:rFonts w:ascii="Arial" w:hAnsi="Arial" w:cs="Arial"/>
          <w:color w:val="4F81BD" w:themeColor="accent1"/>
        </w:rPr>
        <w:t>, so I was only focusing on it though it was actually because of variable “time”.</w:t>
      </w:r>
    </w:p>
    <w:p w:rsidR="005B54CF" w:rsidRDefault="00340D2E" w:rsidP="004C47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26385">
        <w:rPr>
          <w:rFonts w:ascii="Arial" w:hAnsi="Arial" w:cs="Arial"/>
        </w:rPr>
        <w:t>Wh</w:t>
      </w:r>
      <w:r w:rsidR="00DE4CEF">
        <w:rPr>
          <w:rFonts w:ascii="Arial" w:hAnsi="Arial" w:cs="Arial"/>
        </w:rPr>
        <w:t>at is your plan for next week? M</w:t>
      </w:r>
      <w:r w:rsidR="00101DED">
        <w:rPr>
          <w:rFonts w:ascii="Arial" w:hAnsi="Arial" w:cs="Arial"/>
        </w:rPr>
        <w:t xml:space="preserve">ake a list of </w:t>
      </w:r>
      <w:r w:rsidR="00101DED" w:rsidRPr="00DE4CEF">
        <w:rPr>
          <w:rFonts w:ascii="Arial" w:hAnsi="Arial" w:cs="Arial"/>
          <w:u w:val="single"/>
        </w:rPr>
        <w:t>specific</w:t>
      </w:r>
      <w:r w:rsidR="00101DED">
        <w:rPr>
          <w:rFonts w:ascii="Arial" w:hAnsi="Arial" w:cs="Arial"/>
        </w:rPr>
        <w:t xml:space="preserve"> tasks that you plan to accomplish. </w:t>
      </w:r>
      <w:r w:rsidR="00AA5025" w:rsidRPr="00B26385">
        <w:rPr>
          <w:rFonts w:ascii="Arial" w:hAnsi="Arial" w:cs="Arial"/>
        </w:rPr>
        <w:t>Update your outline as necessary.</w:t>
      </w:r>
      <w:r w:rsidR="004C47F3">
        <w:rPr>
          <w:rFonts w:ascii="Arial" w:hAnsi="Arial" w:cs="Arial"/>
        </w:rPr>
        <w:t xml:space="preserve"> </w:t>
      </w:r>
    </w:p>
    <w:p w:rsidR="004C47F3" w:rsidRPr="004C47F3" w:rsidRDefault="004C47F3" w:rsidP="004C47F3">
      <w:pPr>
        <w:ind w:left="36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I am pretty much done what I was supposed to do according to my outline, so I will let my family play my game and get feedback. I will fix bugs when my family find bugs, and add some enhancements to get this game better. These enhancements will be given from people who played this game.</w:t>
      </w:r>
    </w:p>
    <w:p w:rsidR="003C27A7" w:rsidRPr="00921D88" w:rsidRDefault="00AA5025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>Rate your effort for the week</w:t>
      </w:r>
      <w:r w:rsidR="003C27A7" w:rsidRPr="00921D88">
        <w:rPr>
          <w:rFonts w:ascii="Arial" w:hAnsi="Arial" w:cs="Arial"/>
        </w:rPr>
        <w:t xml:space="preserve"> (circle the most appropriate response):</w:t>
      </w:r>
    </w:p>
    <w:p w:rsidR="003C27A7" w:rsidRPr="00717DD4" w:rsidRDefault="003C27A7" w:rsidP="00717DD4">
      <w:pPr>
        <w:rPr>
          <w:rFonts w:ascii="Arial" w:hAnsi="Arial" w:cs="Arial"/>
        </w:rPr>
      </w:pP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595FDE">
        <w:rPr>
          <w:rFonts w:ascii="Arial" w:hAnsi="Arial" w:cs="Arial"/>
        </w:rPr>
        <w:t xml:space="preserve">Little effort, </w:t>
      </w:r>
      <w:r w:rsidR="00AA5025" w:rsidRPr="00921D88">
        <w:rPr>
          <w:rFonts w:ascii="Arial" w:hAnsi="Arial" w:cs="Arial"/>
        </w:rPr>
        <w:t>I barely worked</w:t>
      </w:r>
      <w:r w:rsidR="00ED2993" w:rsidRPr="00921D88">
        <w:rPr>
          <w:rFonts w:ascii="Arial" w:hAnsi="Arial" w:cs="Arial"/>
        </w:rPr>
        <w:t>.</w:t>
      </w:r>
      <w:r w:rsidR="00AA5025" w:rsidRPr="00921D88">
        <w:rPr>
          <w:rFonts w:ascii="Arial" w:hAnsi="Arial" w:cs="Arial"/>
        </w:rPr>
        <w:t xml:space="preserve">     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A116DD">
        <w:rPr>
          <w:rFonts w:ascii="Arial" w:hAnsi="Arial" w:cs="Arial"/>
        </w:rPr>
        <w:t xml:space="preserve">Mild effort, </w:t>
      </w:r>
      <w:r w:rsidR="003C27A7" w:rsidRPr="00921D88">
        <w:rPr>
          <w:rFonts w:ascii="Arial" w:hAnsi="Arial" w:cs="Arial"/>
        </w:rPr>
        <w:t>I</w:t>
      </w:r>
      <w:r w:rsidR="00AA5025" w:rsidRPr="00921D88">
        <w:rPr>
          <w:rFonts w:ascii="Arial" w:hAnsi="Arial" w:cs="Arial"/>
        </w:rPr>
        <w:t xml:space="preserve"> worked a little</w:t>
      </w:r>
      <w:r w:rsidR="003C27A7" w:rsidRPr="00921D88">
        <w:rPr>
          <w:rFonts w:ascii="Arial" w:hAnsi="Arial" w:cs="Arial"/>
        </w:rPr>
        <w:t xml:space="preserve"> bit here and there</w:t>
      </w:r>
      <w:r w:rsidR="00ED2993" w:rsidRPr="00921D88">
        <w:rPr>
          <w:rFonts w:ascii="Arial" w:hAnsi="Arial" w:cs="Arial"/>
        </w:rPr>
        <w:t>.</w:t>
      </w:r>
    </w:p>
    <w:p w:rsidR="003C27A7" w:rsidRPr="00921D88" w:rsidRDefault="00954689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2AC4" wp14:editId="53D15E0B">
                <wp:simplePos x="0" y="0"/>
                <wp:positionH relativeFrom="column">
                  <wp:posOffset>872490</wp:posOffset>
                </wp:positionH>
                <wp:positionV relativeFrom="paragraph">
                  <wp:posOffset>1905</wp:posOffset>
                </wp:positionV>
                <wp:extent cx="160655" cy="160655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68.7pt;margin-top:.15pt;width:1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" filled="f" strokecolor="#1f497d [3215]" strokeweight="2pt"/>
            </w:pict>
          </mc:Fallback>
        </mc:AlternateContent>
      </w:r>
      <w:r w:rsidR="00DD686E">
        <w:rPr>
          <w:rFonts w:ascii="Arial" w:hAnsi="Arial" w:cs="Arial"/>
        </w:rPr>
        <w:t xml:space="preserve">3 – </w:t>
      </w:r>
      <w:r w:rsidR="001737BB">
        <w:rPr>
          <w:rFonts w:ascii="Arial" w:hAnsi="Arial" w:cs="Arial"/>
        </w:rPr>
        <w:t>Decent effort</w:t>
      </w:r>
      <w:r w:rsidR="003C27A7" w:rsidRPr="00921D88">
        <w:rPr>
          <w:rFonts w:ascii="Arial" w:hAnsi="Arial" w:cs="Arial"/>
        </w:rPr>
        <w:t xml:space="preserve">, but </w:t>
      </w:r>
      <w:r w:rsidR="00E52B47">
        <w:rPr>
          <w:rFonts w:ascii="Arial" w:hAnsi="Arial" w:cs="Arial"/>
        </w:rPr>
        <w:t xml:space="preserve">I did not work as </w:t>
      </w:r>
      <w:r w:rsidR="003C27A7" w:rsidRPr="00921D88">
        <w:rPr>
          <w:rFonts w:ascii="Arial" w:hAnsi="Arial" w:cs="Arial"/>
        </w:rPr>
        <w:t>hard as I could have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E82640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</w:t>
      </w:r>
      <w:r w:rsidR="00E52B47">
        <w:rPr>
          <w:rFonts w:ascii="Arial" w:hAnsi="Arial" w:cs="Arial"/>
        </w:rPr>
        <w:t xml:space="preserve">Maximum effort, </w:t>
      </w:r>
      <w:r w:rsidRPr="00921D88">
        <w:rPr>
          <w:rFonts w:ascii="Arial" w:hAnsi="Arial" w:cs="Arial"/>
        </w:rPr>
        <w:t>I worked very hard</w:t>
      </w:r>
      <w:r w:rsidR="00097145">
        <w:rPr>
          <w:rFonts w:ascii="Arial" w:hAnsi="Arial" w:cs="Arial"/>
        </w:rPr>
        <w:t xml:space="preserve"> every day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Rate your progress for the week (circle </w:t>
      </w:r>
      <w:r w:rsidR="009E0475" w:rsidRPr="00921D88">
        <w:rPr>
          <w:rFonts w:ascii="Arial" w:hAnsi="Arial" w:cs="Arial"/>
        </w:rPr>
        <w:t>the most appropriate response):</w:t>
      </w:r>
    </w:p>
    <w:p w:rsidR="00FB7DB3" w:rsidRPr="00921D88" w:rsidRDefault="00FB7DB3">
      <w:pPr>
        <w:rPr>
          <w:rFonts w:ascii="Arial" w:hAnsi="Arial" w:cs="Arial"/>
        </w:rPr>
      </w:pPr>
    </w:p>
    <w:p w:rsidR="00025E2A" w:rsidRPr="00921D88" w:rsidRDefault="00CF4A29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025E2A" w:rsidRPr="00921D88">
        <w:rPr>
          <w:rFonts w:ascii="Arial" w:hAnsi="Arial" w:cs="Arial"/>
        </w:rPr>
        <w:t xml:space="preserve">I </w:t>
      </w:r>
      <w:r w:rsidR="00DE4CEF">
        <w:rPr>
          <w:rFonts w:ascii="Arial" w:hAnsi="Arial" w:cs="Arial"/>
        </w:rPr>
        <w:t>barely completed any tasks.</w:t>
      </w:r>
    </w:p>
    <w:p w:rsidR="00025E2A" w:rsidRPr="00921D88" w:rsidRDefault="00A4181E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025E2A" w:rsidRPr="00921D88">
        <w:rPr>
          <w:rFonts w:ascii="Arial" w:hAnsi="Arial" w:cs="Arial"/>
        </w:rPr>
        <w:t xml:space="preserve">I </w:t>
      </w:r>
      <w:r w:rsidR="00C10D2E">
        <w:rPr>
          <w:rFonts w:ascii="Arial" w:hAnsi="Arial" w:cs="Arial"/>
        </w:rPr>
        <w:t xml:space="preserve">completed some tasks, but </w:t>
      </w:r>
      <w:r w:rsidR="00ED2993" w:rsidRPr="00921D88">
        <w:rPr>
          <w:rFonts w:ascii="Arial" w:hAnsi="Arial" w:cs="Arial"/>
        </w:rPr>
        <w:t>not much.</w:t>
      </w:r>
    </w:p>
    <w:p w:rsidR="00025E2A" w:rsidRPr="00921D88" w:rsidRDefault="00B96F87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3 –</w:t>
      </w:r>
      <w:r w:rsidR="00305C9E">
        <w:rPr>
          <w:rFonts w:ascii="Arial" w:hAnsi="Arial" w:cs="Arial"/>
        </w:rPr>
        <w:t xml:space="preserve"> </w:t>
      </w:r>
      <w:r w:rsidR="00B70FE5">
        <w:rPr>
          <w:rFonts w:ascii="Arial" w:hAnsi="Arial" w:cs="Arial"/>
        </w:rPr>
        <w:t xml:space="preserve">I </w:t>
      </w:r>
      <w:r w:rsidR="00147E4B">
        <w:rPr>
          <w:rFonts w:ascii="Arial" w:hAnsi="Arial" w:cs="Arial"/>
        </w:rPr>
        <w:t>made decent progress on my tasks</w:t>
      </w:r>
      <w:r w:rsidR="00DC1416">
        <w:rPr>
          <w:rFonts w:ascii="Arial" w:hAnsi="Arial" w:cs="Arial"/>
        </w:rPr>
        <w:t>.</w:t>
      </w:r>
    </w:p>
    <w:p w:rsidR="00340D2E" w:rsidRPr="00921D88" w:rsidRDefault="00954689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54112" wp14:editId="2BFE0A96">
                <wp:simplePos x="0" y="0"/>
                <wp:positionH relativeFrom="column">
                  <wp:posOffset>876935</wp:posOffset>
                </wp:positionH>
                <wp:positionV relativeFrom="paragraph">
                  <wp:posOffset>-1270</wp:posOffset>
                </wp:positionV>
                <wp:extent cx="160655" cy="160655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9.05pt;margin-top:-.1pt;width:12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" filled="f" strokecolor="#1f497d [3215]" strokeweight="2pt"/>
            </w:pict>
          </mc:Fallback>
        </mc:AlternateContent>
      </w:r>
      <w:r w:rsidR="00025E2A" w:rsidRPr="00921D88">
        <w:rPr>
          <w:rFonts w:ascii="Arial" w:hAnsi="Arial" w:cs="Arial"/>
        </w:rPr>
        <w:t xml:space="preserve">4 – I </w:t>
      </w:r>
      <w:r w:rsidR="00887413">
        <w:rPr>
          <w:rFonts w:ascii="Arial" w:hAnsi="Arial" w:cs="Arial"/>
        </w:rPr>
        <w:t xml:space="preserve">made </w:t>
      </w:r>
      <w:r w:rsidR="00E15811">
        <w:rPr>
          <w:rFonts w:ascii="Arial" w:hAnsi="Arial" w:cs="Arial"/>
        </w:rPr>
        <w:t xml:space="preserve">very </w:t>
      </w:r>
      <w:r w:rsidR="00C55E56">
        <w:rPr>
          <w:rFonts w:ascii="Arial" w:hAnsi="Arial" w:cs="Arial"/>
        </w:rPr>
        <w:t>strong progress o</w:t>
      </w:r>
      <w:bookmarkStart w:id="0" w:name="_GoBack"/>
      <w:bookmarkEnd w:id="0"/>
      <w:r w:rsidR="00C55E56">
        <w:rPr>
          <w:rFonts w:ascii="Arial" w:hAnsi="Arial" w:cs="Arial"/>
        </w:rPr>
        <w:t>n my tasks.</w:t>
      </w:r>
    </w:p>
    <w:sectPr w:rsidR="00340D2E" w:rsidRPr="00921D88" w:rsidSect="00921D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4A40"/>
    <w:multiLevelType w:val="hybridMultilevel"/>
    <w:tmpl w:val="7EE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14F4"/>
    <w:multiLevelType w:val="hybridMultilevel"/>
    <w:tmpl w:val="0DF00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EB5C16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13BB1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42D33"/>
    <w:multiLevelType w:val="hybridMultilevel"/>
    <w:tmpl w:val="C24A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268B0"/>
    <w:multiLevelType w:val="hybridMultilevel"/>
    <w:tmpl w:val="FD7E5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60AD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43990"/>
    <w:multiLevelType w:val="hybridMultilevel"/>
    <w:tmpl w:val="032AD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5D"/>
    <w:rsid w:val="00025E2A"/>
    <w:rsid w:val="00066D69"/>
    <w:rsid w:val="00097145"/>
    <w:rsid w:val="000A57C2"/>
    <w:rsid w:val="000F27D2"/>
    <w:rsid w:val="00101DED"/>
    <w:rsid w:val="00111CBE"/>
    <w:rsid w:val="00120BF8"/>
    <w:rsid w:val="00147E4B"/>
    <w:rsid w:val="001678EB"/>
    <w:rsid w:val="001737BB"/>
    <w:rsid w:val="001A4A60"/>
    <w:rsid w:val="001D7C84"/>
    <w:rsid w:val="001E76C1"/>
    <w:rsid w:val="00202364"/>
    <w:rsid w:val="0023641B"/>
    <w:rsid w:val="002703E8"/>
    <w:rsid w:val="002A6A7C"/>
    <w:rsid w:val="002F4B81"/>
    <w:rsid w:val="00305C9E"/>
    <w:rsid w:val="00340D2E"/>
    <w:rsid w:val="00395E0B"/>
    <w:rsid w:val="003C27A7"/>
    <w:rsid w:val="00424819"/>
    <w:rsid w:val="00471E75"/>
    <w:rsid w:val="004A1A35"/>
    <w:rsid w:val="004C0C5B"/>
    <w:rsid w:val="004C47F3"/>
    <w:rsid w:val="00502E9A"/>
    <w:rsid w:val="00560E40"/>
    <w:rsid w:val="00595FDE"/>
    <w:rsid w:val="005B3027"/>
    <w:rsid w:val="005B54CF"/>
    <w:rsid w:val="006175DA"/>
    <w:rsid w:val="00653B0C"/>
    <w:rsid w:val="00672EFE"/>
    <w:rsid w:val="006E4731"/>
    <w:rsid w:val="006F284B"/>
    <w:rsid w:val="00717DD4"/>
    <w:rsid w:val="007838E3"/>
    <w:rsid w:val="007F01A3"/>
    <w:rsid w:val="008277CF"/>
    <w:rsid w:val="008523A8"/>
    <w:rsid w:val="00857453"/>
    <w:rsid w:val="00887413"/>
    <w:rsid w:val="00921D88"/>
    <w:rsid w:val="00954689"/>
    <w:rsid w:val="0097106B"/>
    <w:rsid w:val="009835A0"/>
    <w:rsid w:val="009E0475"/>
    <w:rsid w:val="009E492D"/>
    <w:rsid w:val="00A116DD"/>
    <w:rsid w:val="00A4181E"/>
    <w:rsid w:val="00A90752"/>
    <w:rsid w:val="00AA5025"/>
    <w:rsid w:val="00B074E2"/>
    <w:rsid w:val="00B26385"/>
    <w:rsid w:val="00B33B5D"/>
    <w:rsid w:val="00B70FE5"/>
    <w:rsid w:val="00B737BA"/>
    <w:rsid w:val="00B92676"/>
    <w:rsid w:val="00B96F87"/>
    <w:rsid w:val="00BA6CA7"/>
    <w:rsid w:val="00BD4873"/>
    <w:rsid w:val="00C10D2E"/>
    <w:rsid w:val="00C55E56"/>
    <w:rsid w:val="00C731FA"/>
    <w:rsid w:val="00C74B5A"/>
    <w:rsid w:val="00CC1412"/>
    <w:rsid w:val="00CF4A29"/>
    <w:rsid w:val="00D63186"/>
    <w:rsid w:val="00DC1416"/>
    <w:rsid w:val="00DD252D"/>
    <w:rsid w:val="00DD686E"/>
    <w:rsid w:val="00DD7B61"/>
    <w:rsid w:val="00DE0724"/>
    <w:rsid w:val="00DE4CEF"/>
    <w:rsid w:val="00E15811"/>
    <w:rsid w:val="00E35E91"/>
    <w:rsid w:val="00E52B47"/>
    <w:rsid w:val="00E67AFA"/>
    <w:rsid w:val="00E82640"/>
    <w:rsid w:val="00E846E5"/>
    <w:rsid w:val="00E874AC"/>
    <w:rsid w:val="00E904E3"/>
    <w:rsid w:val="00EC6693"/>
    <w:rsid w:val="00EC6A40"/>
    <w:rsid w:val="00ED2993"/>
    <w:rsid w:val="00F123E9"/>
    <w:rsid w:val="00F169A0"/>
    <w:rsid w:val="00F55398"/>
    <w:rsid w:val="00F64CD2"/>
    <w:rsid w:val="00F81057"/>
    <w:rsid w:val="00FB4520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Pages>1</Pages>
  <Words>409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May</vt:lpstr>
    </vt:vector>
  </TitlesOfParts>
  <Company>TOWNSHIP HIGH SCHOOL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May</dc:title>
  <dc:creator>test</dc:creator>
  <cp:lastModifiedBy>District 211</cp:lastModifiedBy>
  <cp:revision>11</cp:revision>
  <dcterms:created xsi:type="dcterms:W3CDTF">2016-05-13T18:03:00Z</dcterms:created>
  <dcterms:modified xsi:type="dcterms:W3CDTF">2016-05-13T18:21:00Z</dcterms:modified>
</cp:coreProperties>
</file>